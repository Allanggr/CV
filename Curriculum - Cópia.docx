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rincipal"/>
      </w:tblPr>
      <w:tblGrid>
        <w:gridCol w:w="6009"/>
        <w:gridCol w:w="4313"/>
      </w:tblGrid>
      <w:tr w:rsidR="00184664" w:rsidRPr="00E959F2" w:rsidTr="000018A6">
        <w:trPr>
          <w:jc w:val="center"/>
        </w:trPr>
        <w:tc>
          <w:tcPr>
            <w:tcW w:w="6204" w:type="dxa"/>
            <w:tcBorders>
              <w:right w:val="single" w:sz="12" w:space="0" w:color="8EAADB" w:themeColor="accent5" w:themeTint="99"/>
            </w:tcBorders>
            <w:tcMar>
              <w:right w:w="0" w:type="dxa"/>
            </w:tcMar>
          </w:tcPr>
          <w:tbl>
            <w:tblPr>
              <w:tblW w:w="6832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5989"/>
              <w:gridCol w:w="843"/>
            </w:tblGrid>
            <w:tr w:rsidR="00184664" w:rsidRPr="00E959F2" w:rsidTr="00F33D9B">
              <w:trPr>
                <w:trHeight w:hRule="exact" w:val="2522"/>
              </w:trPr>
              <w:tc>
                <w:tcPr>
                  <w:tcW w:w="4383" w:type="pct"/>
                  <w:tcBorders>
                    <w:bottom w:val="single" w:sz="12" w:space="0" w:color="8EAADB" w:themeColor="accent5" w:themeTint="99"/>
                    <w:right w:val="single" w:sz="12" w:space="0" w:color="8EAADB" w:themeColor="accent5" w:themeTint="99"/>
                  </w:tcBorders>
                  <w:tcMar>
                    <w:top w:w="317" w:type="dxa"/>
                  </w:tcMar>
                </w:tcPr>
                <w:p w:rsidR="00184664" w:rsidRPr="00E959F2" w:rsidRDefault="000B5440" w:rsidP="00190A84">
                  <w:pPr>
                    <w:pStyle w:val="Ttulo2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Habilidades:"/>
                      <w:tag w:val="Habilidades:"/>
                      <w:id w:val="1490835561"/>
                      <w:placeholder>
                        <w:docPart w:val="9A613FBC9F0043DA91DF57E3308B03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959F2">
                        <w:rPr>
                          <w:lang w:val="pt-BR" w:bidi="pt-BR"/>
                        </w:rPr>
                        <w:t>Habilidades</w:t>
                      </w:r>
                    </w:sdtContent>
                  </w:sdt>
                </w:p>
                <w:p w:rsidR="000018A6" w:rsidRDefault="002C1560" w:rsidP="00272139">
                  <w:pPr>
                    <w:pStyle w:val="Ttulo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Facilidade e</w:t>
                  </w:r>
                  <w:r w:rsidR="00F92733">
                    <w:rPr>
                      <w:lang w:val="pt-BR"/>
                    </w:rPr>
                    <w:t xml:space="preserve"> disposição a aprender</w:t>
                  </w:r>
                  <w:r>
                    <w:rPr>
                      <w:lang w:val="pt-BR"/>
                    </w:rPr>
                    <w:t>,</w:t>
                  </w:r>
                  <w:r w:rsidR="00F92733">
                    <w:rPr>
                      <w:lang w:val="pt-BR"/>
                    </w:rPr>
                    <w:t xml:space="preserve"> e </w:t>
                  </w:r>
                  <w:r>
                    <w:rPr>
                      <w:lang w:val="pt-BR"/>
                    </w:rPr>
                    <w:t xml:space="preserve">obter </w:t>
                  </w:r>
                  <w:r w:rsidR="00F92733">
                    <w:rPr>
                      <w:lang w:val="pt-BR"/>
                    </w:rPr>
                    <w:t xml:space="preserve">novas experiências. </w:t>
                  </w:r>
                  <w:r w:rsidR="00272139">
                    <w:rPr>
                      <w:lang w:val="pt-BR"/>
                    </w:rPr>
                    <w:t>Conhecimentos em C#, Java, SQL</w:t>
                  </w:r>
                  <w:r w:rsidR="00696B3F">
                    <w:rPr>
                      <w:lang w:val="pt-BR"/>
                    </w:rPr>
                    <w:t xml:space="preserve">, </w:t>
                  </w:r>
                  <w:r w:rsidR="004E2034">
                    <w:rPr>
                      <w:lang w:val="pt-BR"/>
                    </w:rPr>
                    <w:t>SCRUM (com certificado)</w:t>
                  </w:r>
                  <w:r w:rsidR="00291598">
                    <w:rPr>
                      <w:lang w:val="pt-BR"/>
                    </w:rPr>
                    <w:t>, Git e Github</w:t>
                  </w:r>
                  <w:r w:rsidR="004E2034">
                    <w:rPr>
                      <w:lang w:val="pt-BR"/>
                    </w:rPr>
                    <w:t xml:space="preserve">, </w:t>
                  </w:r>
                  <w:r w:rsidR="00696B3F">
                    <w:rPr>
                      <w:lang w:val="pt-BR"/>
                    </w:rPr>
                    <w:t>e Inglês Avançado</w:t>
                  </w:r>
                  <w:r w:rsidR="00272139">
                    <w:rPr>
                      <w:lang w:val="pt-BR"/>
                    </w:rPr>
                    <w:t>.</w:t>
                  </w:r>
                </w:p>
                <w:p w:rsidR="000018A6" w:rsidRDefault="000018A6" w:rsidP="000018A6">
                  <w:pPr>
                    <w:rPr>
                      <w:lang w:val="pt-BR"/>
                    </w:rPr>
                  </w:pPr>
                </w:p>
                <w:p w:rsidR="00184664" w:rsidRPr="000018A6" w:rsidRDefault="000018A6" w:rsidP="000018A6">
                  <w:pPr>
                    <w:tabs>
                      <w:tab w:val="left" w:pos="735"/>
                      <w:tab w:val="center" w:pos="2637"/>
                    </w:tabs>
                    <w:jc w:val="lef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ab/>
                  </w:r>
                  <w:r>
                    <w:rPr>
                      <w:lang w:val="pt-BR"/>
                    </w:rPr>
                    <w:tab/>
                  </w:r>
                  <w:r>
                    <w:rPr>
                      <w:lang w:val="pt-BR"/>
                    </w:rPr>
                    <w:tab/>
                  </w:r>
                  <w:r>
                    <w:rPr>
                      <w:lang w:val="pt-BR"/>
                    </w:rPr>
                    <w:tab/>
                  </w:r>
                </w:p>
              </w:tc>
              <w:tc>
                <w:tcPr>
                  <w:tcW w:w="617" w:type="pct"/>
                  <w:tcBorders>
                    <w:left w:val="single" w:sz="12" w:space="0" w:color="8EAADB" w:themeColor="accent5" w:themeTint="99"/>
                    <w:bottom w:val="single" w:sz="12" w:space="0" w:color="8EAADB" w:themeColor="accent5" w:themeTint="99"/>
                  </w:tcBorders>
                  <w:shd w:val="clear" w:color="auto" w:fill="auto"/>
                </w:tcPr>
                <w:p w:rsidR="00184664" w:rsidRPr="00E959F2" w:rsidRDefault="000018A6">
                  <w:r>
                    <w:tab/>
                  </w:r>
                  <w:r>
                    <w:tab/>
                  </w:r>
                </w:p>
              </w:tc>
            </w:tr>
            <w:tr w:rsidR="00184664" w:rsidRPr="00E959F2" w:rsidTr="00F33D9B">
              <w:trPr>
                <w:gridAfter w:val="1"/>
                <w:wAfter w:w="617" w:type="pct"/>
                <w:trHeight w:val="9145"/>
              </w:trPr>
              <w:tc>
                <w:tcPr>
                  <w:tcW w:w="4383" w:type="pct"/>
                  <w:tcBorders>
                    <w:top w:val="single" w:sz="12" w:space="0" w:color="8EAADB" w:themeColor="accent5" w:themeTint="99"/>
                    <w:left w:val="single" w:sz="12" w:space="0" w:color="8EAADB" w:themeColor="accent5" w:themeTint="99"/>
                    <w:bottom w:val="single" w:sz="12" w:space="0" w:color="8EAADB" w:themeColor="accent5" w:themeTint="99"/>
                    <w:right w:val="nil"/>
                  </w:tcBorders>
                  <w:tcMar>
                    <w:top w:w="245" w:type="dxa"/>
                  </w:tcMar>
                </w:tcPr>
                <w:p w:rsidR="00184664" w:rsidRPr="00E959F2" w:rsidRDefault="000B5440" w:rsidP="00CC7AD0">
                  <w:pPr>
                    <w:pStyle w:val="Ttulo2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Experiência:"/>
                      <w:tag w:val="Experiência:"/>
                      <w:id w:val="1217937480"/>
                      <w:placeholder>
                        <w:docPart w:val="C484F40401AF4D3D9D5E783C618AA23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959F2">
                        <w:rPr>
                          <w:lang w:val="pt-BR" w:bidi="pt-BR"/>
                        </w:rPr>
                        <w:t>Experiência</w:t>
                      </w:r>
                    </w:sdtContent>
                  </w:sdt>
                </w:p>
                <w:p w:rsidR="00184664" w:rsidRPr="00E959F2" w:rsidRDefault="00F17885" w:rsidP="00CC7AD0">
                  <w:pPr>
                    <w:pStyle w:val="Ttulo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Jovem Aprendiz</w:t>
                  </w:r>
                  <w:r w:rsidR="00184664" w:rsidRPr="00E959F2">
                    <w:rPr>
                      <w:lang w:val="pt-BR" w:bidi="pt-BR"/>
                    </w:rPr>
                    <w:t xml:space="preserve"> | </w:t>
                  </w:r>
                  <w:r>
                    <w:rPr>
                      <w:lang w:val="pt-BR"/>
                    </w:rPr>
                    <w:t>Flextronics</w:t>
                  </w:r>
                  <w:r w:rsidR="00184664" w:rsidRPr="00E959F2">
                    <w:rPr>
                      <w:lang w:val="pt-BR" w:bidi="pt-BR"/>
                    </w:rPr>
                    <w:t xml:space="preserve"> | </w:t>
                  </w:r>
                  <w:r>
                    <w:rPr>
                      <w:lang w:val="pt-BR"/>
                    </w:rPr>
                    <w:t xml:space="preserve">06/10/14 – 05/06/15 </w:t>
                  </w:r>
                </w:p>
                <w:p w:rsidR="00184664" w:rsidRPr="00E959F2" w:rsidRDefault="00F17885" w:rsidP="00CC7AD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Após o período de estudo de manhã, onde estudávamos conceitos de processos de produção, iniciávamos o período de trabalho onde, cada um trabalhava em um determinado setor de produção.</w:t>
                  </w:r>
                </w:p>
                <w:p w:rsidR="00F17885" w:rsidRDefault="00F17885" w:rsidP="00CC7AD0">
                  <w:pPr>
                    <w:pStyle w:val="Ttulo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Operador de Produção</w:t>
                  </w:r>
                  <w:r w:rsidR="00184664" w:rsidRPr="00E959F2">
                    <w:rPr>
                      <w:lang w:val="pt-BR" w:bidi="pt-BR"/>
                    </w:rPr>
                    <w:t xml:space="preserve"> | </w:t>
                  </w:r>
                  <w:r>
                    <w:rPr>
                      <w:lang w:val="pt-BR"/>
                    </w:rPr>
                    <w:t>Formtap</w:t>
                  </w:r>
                  <w:r w:rsidR="00184664" w:rsidRPr="00E959F2">
                    <w:rPr>
                      <w:lang w:val="pt-BR" w:bidi="pt-BR"/>
                    </w:rPr>
                    <w:t xml:space="preserve"> | </w:t>
                  </w:r>
                  <w:r>
                    <w:rPr>
                      <w:lang w:val="pt-BR"/>
                    </w:rPr>
                    <w:t>12/07/16 – 16/12/17</w:t>
                  </w:r>
                </w:p>
                <w:p w:rsidR="00184664" w:rsidRPr="00E959F2" w:rsidRDefault="00F17885" w:rsidP="00CC7AD0">
                  <w:pPr>
                    <w:pStyle w:val="Ttulo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 </w:t>
                  </w:r>
                </w:p>
                <w:p w:rsidR="00184664" w:rsidRPr="00E959F2" w:rsidRDefault="00FF128C" w:rsidP="00CC7AD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Controlava o processo de uma das máquinas de moldagem de carpete dos carros </w:t>
                  </w:r>
                  <w:proofErr w:type="gramStart"/>
                  <w:r>
                    <w:rPr>
                      <w:lang w:val="pt-BR"/>
                    </w:rPr>
                    <w:t>Etios</w:t>
                  </w:r>
                  <w:r w:rsidR="00B05D76">
                    <w:rPr>
                      <w:lang w:val="pt-BR"/>
                    </w:rPr>
                    <w:t>(</w:t>
                  </w:r>
                  <w:proofErr w:type="gramEnd"/>
                  <w:r w:rsidR="00B05D76">
                    <w:rPr>
                      <w:lang w:val="pt-BR"/>
                    </w:rPr>
                    <w:t>Toyota)</w:t>
                  </w:r>
                  <w:r>
                    <w:rPr>
                      <w:lang w:val="pt-BR"/>
                    </w:rPr>
                    <w:t>.</w:t>
                  </w:r>
                </w:p>
                <w:p w:rsidR="00184664" w:rsidRPr="00E959F2" w:rsidRDefault="000B5440" w:rsidP="00CC7AD0">
                  <w:pPr>
                    <w:pStyle w:val="Ttulo2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Educação:"/>
                      <w:tag w:val="Educação:"/>
                      <w:id w:val="1349516922"/>
                      <w:placeholder>
                        <w:docPart w:val="04A6AFD242A34DAAA86B70D62BB37DB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959F2">
                        <w:rPr>
                          <w:lang w:val="pt-BR" w:bidi="pt-BR"/>
                        </w:rPr>
                        <w:t>Educação</w:t>
                      </w:r>
                    </w:sdtContent>
                  </w:sdt>
                </w:p>
                <w:p w:rsidR="00184664" w:rsidRPr="00E959F2" w:rsidRDefault="00FF128C" w:rsidP="00CC7AD0">
                  <w:pPr>
                    <w:pStyle w:val="Ttulo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Análise e Desenvolvimento de Sistemas</w:t>
                  </w:r>
                  <w:r w:rsidR="00696B3F">
                    <w:rPr>
                      <w:lang w:val="pt-BR" w:bidi="pt-BR"/>
                    </w:rPr>
                    <w:t xml:space="preserve"> | </w:t>
                  </w:r>
                  <w:r w:rsidR="00C347D5">
                    <w:rPr>
                      <w:lang w:val="pt-BR"/>
                    </w:rPr>
                    <w:t>27/07</w:t>
                  </w:r>
                  <w:r w:rsidR="00696B3F">
                    <w:rPr>
                      <w:lang w:val="pt-BR"/>
                    </w:rPr>
                    <w:t>/</w:t>
                  </w:r>
                  <w:r w:rsidR="00C347D5">
                    <w:rPr>
                      <w:lang w:val="pt-BR"/>
                    </w:rPr>
                    <w:t>18</w:t>
                  </w:r>
                  <w:r w:rsidR="00696B3F">
                    <w:rPr>
                      <w:lang w:val="pt-BR" w:bidi="pt-BR"/>
                    </w:rPr>
                    <w:t xml:space="preserve"> </w:t>
                  </w:r>
                  <w:r w:rsidR="00184664" w:rsidRPr="00E959F2">
                    <w:rPr>
                      <w:lang w:val="pt-BR" w:bidi="pt-BR"/>
                    </w:rPr>
                    <w:t xml:space="preserve">| </w:t>
                  </w:r>
                  <w:r w:rsidR="00C347D5">
                    <w:rPr>
                      <w:lang w:val="pt-BR"/>
                    </w:rPr>
                    <w:t>UNIP – Universidade Paulista</w:t>
                  </w:r>
                </w:p>
                <w:p w:rsidR="00184664" w:rsidRPr="00E959F2" w:rsidRDefault="00184664" w:rsidP="00CC7AD0">
                  <w:pPr>
                    <w:rPr>
                      <w:lang w:val="pt-BR"/>
                    </w:rPr>
                  </w:pPr>
                </w:p>
                <w:p w:rsidR="00184664" w:rsidRPr="00E959F2" w:rsidRDefault="00C347D5" w:rsidP="00CC7AD0">
                  <w:pPr>
                    <w:pStyle w:val="Ttulo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Técnico em Mecatrônica</w:t>
                  </w:r>
                  <w:r w:rsidR="00696B3F">
                    <w:rPr>
                      <w:lang w:val="pt-BR" w:bidi="pt-BR"/>
                    </w:rPr>
                    <w:t xml:space="preserve"> | 15/02/13 </w:t>
                  </w:r>
                  <w:r w:rsidR="00184664" w:rsidRPr="00E959F2">
                    <w:rPr>
                      <w:lang w:val="pt-BR" w:bidi="pt-BR"/>
                    </w:rPr>
                    <w:t xml:space="preserve">| </w:t>
                  </w:r>
                  <w:r>
                    <w:rPr>
                      <w:lang w:val="pt-BR"/>
                    </w:rPr>
                    <w:t>Escola Técnica Artec</w:t>
                  </w:r>
                </w:p>
                <w:p w:rsidR="004670DD" w:rsidRPr="00E959F2" w:rsidRDefault="004670DD" w:rsidP="00696B3F">
                  <w:pPr>
                    <w:rPr>
                      <w:lang w:val="pt-BR"/>
                    </w:rPr>
                  </w:pPr>
                </w:p>
              </w:tc>
            </w:tr>
          </w:tbl>
          <w:p w:rsidR="00184664" w:rsidRPr="00E959F2" w:rsidRDefault="00184664" w:rsidP="00CC7AD0">
            <w:pPr>
              <w:rPr>
                <w:lang w:val="pt-BR"/>
              </w:rPr>
            </w:pPr>
          </w:p>
        </w:tc>
        <w:tc>
          <w:tcPr>
            <w:tcW w:w="4452" w:type="dxa"/>
            <w:tcBorders>
              <w:left w:val="single" w:sz="12" w:space="0" w:color="8EAADB" w:themeColor="accent5" w:themeTint="99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4274"/>
            </w:tblGrid>
            <w:tr w:rsidR="00184664" w:rsidRPr="00E959F2" w:rsidTr="000018A6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8EAADB" w:themeColor="accent5" w:themeTint="99"/>
                    <w:bottom w:val="single" w:sz="12" w:space="0" w:color="8EAADB" w:themeColor="accent5" w:themeTint="99"/>
                    <w:right w:val="single" w:sz="12" w:space="0" w:color="8EAADB" w:themeColor="accent5" w:themeTint="99"/>
                  </w:tcBorders>
                  <w:shd w:val="clear" w:color="auto" w:fill="8EAADB" w:themeFill="accent5" w:themeFillTint="99"/>
                  <w:tcMar>
                    <w:top w:w="288" w:type="dxa"/>
                  </w:tcMar>
                </w:tcPr>
                <w:p w:rsidR="00184664" w:rsidRPr="00E959F2" w:rsidRDefault="000B5440" w:rsidP="00CC7AD0">
                  <w:pPr>
                    <w:pStyle w:val="Ttulo2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Objetivo:"/>
                      <w:tag w:val="Objetivo:"/>
                      <w:id w:val="319159961"/>
                      <w:placeholder>
                        <w:docPart w:val="4935472828E74E7F9D44BBE3250BBBB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 w:rsidRPr="00E959F2">
                        <w:rPr>
                          <w:lang w:val="pt-BR" w:bidi="pt-BR"/>
                        </w:rPr>
                        <w:t>Objetivo</w:t>
                      </w:r>
                    </w:sdtContent>
                  </w:sdt>
                </w:p>
                <w:p w:rsidR="00184664" w:rsidRPr="00E959F2" w:rsidRDefault="00272139" w:rsidP="00272139">
                  <w:pPr>
                    <w:pStyle w:val="Ttulo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Obter a oportunidade de crescer profissionalmente e </w:t>
                  </w:r>
                  <w:r w:rsidR="00F17885">
                    <w:rPr>
                      <w:lang w:val="pt-BR"/>
                    </w:rPr>
                    <w:t xml:space="preserve">como pessoa. </w:t>
                  </w:r>
                  <w:r>
                    <w:rPr>
                      <w:lang w:val="pt-BR"/>
                    </w:rPr>
                    <w:t>“A inexperiência é o que permite a um jovem fazer aquilo que um home</w:t>
                  </w:r>
                  <w:r w:rsidR="002D4C68">
                    <w:rPr>
                      <w:lang w:val="pt-BR"/>
                    </w:rPr>
                    <w:t>m</w:t>
                  </w:r>
                  <w:r>
                    <w:rPr>
                      <w:lang w:val="pt-BR"/>
                    </w:rPr>
                    <w:t xml:space="preserve"> mais velho já sabe que é impossível”. </w:t>
                  </w:r>
                </w:p>
              </w:tc>
            </w:tr>
            <w:tr w:rsidR="00184664" w:rsidRPr="00E959F2" w:rsidTr="00291598">
              <w:trPr>
                <w:trHeight w:hRule="exact" w:val="4646"/>
              </w:trPr>
              <w:tc>
                <w:tcPr>
                  <w:tcW w:w="5000" w:type="pct"/>
                  <w:tcBorders>
                    <w:top w:val="single" w:sz="12" w:space="0" w:color="8EAADB" w:themeColor="accent5" w:themeTint="99"/>
                    <w:bottom w:val="single" w:sz="12" w:space="0" w:color="8EAADB" w:themeColor="accent5" w:themeTint="99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Layout de tabela de contato"/>
                  </w:tblPr>
                  <w:tblGrid>
                    <w:gridCol w:w="1777"/>
                    <w:gridCol w:w="1777"/>
                  </w:tblGrid>
                  <w:tr w:rsidR="00184664" w:rsidRPr="00E959F2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E959F2" w:rsidRDefault="00184664" w:rsidP="00CC7AD0">
                        <w:pPr>
                          <w:pStyle w:val="Ttulo3"/>
                          <w:rPr>
                            <w:lang w:val="pt-BR"/>
                          </w:rPr>
                        </w:pPr>
                        <w:r w:rsidRPr="00E959F2">
                          <w:rPr>
                            <w:noProof/>
                            <w:lang w:val="pt-BR" w:eastAsia="pt-B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7167938" wp14:editId="44353CB3">
                                  <wp:extent cx="329184" cy="329184"/>
                                  <wp:effectExtent l="0" t="0" r="13970" b="13970"/>
                                  <wp:docPr id="6" name="Grupo 322" descr="Ícone de email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  <a:solidFill>
                                            <a:schemeClr val="accent5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v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0"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1F5569E" id="Grupo 322" o:spid="_x0000_s1026" alt="Ícone de email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BUR4gRkM&#10;AADwNwAADgAAAAAAAAAAAAAAAAAuAgAAZHJzL2Uyb0RvYy54bWxQSwECLQAUAAYACAAAACEAaEcb&#10;0NgAAAADAQAADwAAAAAAAAAAAAAAAABzDgAAZHJzL2Rvd25yZXYueG1sUEsFBgAAAAAEAAQA8wAA&#10;AHgPAAAAAA==&#10;">
                                  <v:oval id="Oval 7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lG+cAA&#10;AADaAAAADwAAAGRycy9kb3ducmV2LnhtbESPT4vCMBTE74LfITzBm6Z6qEs1igj+AU/r7np+NM+m&#10;2LyUJtrqp98IgsdhZn7DLFadrcSdGl86VjAZJyCIc6dLLhT8/mxHXyB8QNZYOSYFD/KwWvZ7C8y0&#10;a/mb7qdQiAhhn6ECE0KdSelzQxb92NXE0bu4xmKIsimkbrCNcFvJaZKk0mLJccFgTRtD+fV0swr4&#10;urPanf3jr33uU7k36eF4Q6WGg249BxGoC5/wu33QCmbwuhJv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lG+cAAAADaAAAADwAAAAAAAAAAAAAAAACYAgAAZHJzL2Rvd25y&#10;ZXYueG1sUEsFBgAAAAAEAAQA9QAAAIUDAAAAAA==&#10;" filled="f" strokecolor="#2f5496 [2408]" strokeweight="1pt">
                                    <v:stroke joinstyle="miter"/>
                                  </v:oval>
                                  <v:shape id="Forma Livre 8" o:spid="_x0000_s1028" style="position:absolute;left:57057;top:87598;width:206375;height:153988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7ZOL4A&#10;AADaAAAADwAAAGRycy9kb3ducmV2LnhtbERPS4vCMBC+L/gfwgje1nQVZKlGKQuCz8OqyB6HZrYt&#10;NpPSRK3/3jkIHj++92zRuVrdqA2VZwNfwwQUce5txYWB03H5+Q0qRGSLtWcy8KAAi3nvY4ap9Xf+&#10;pdshFkpCOKRooIyxSbUOeUkOw9A3xML9+9ZhFNgW2rZ4l3BX61GSTLTDiqWhxIZ+Ssovh6uTGcfs&#10;0pxx80i2f5tsRWO33u1Hxgz6XTYFFamLb/HLvbIGZKtcET/o+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fO2Ti+AAAA2gAAAA8AAAAAAAAAAAAAAAAAmAIAAGRycy9kb3ducmV2&#10;LnhtbFBLBQYAAAAABAAEAPUAAACDAw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2f5496 [2408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E959F2" w:rsidRDefault="00184664" w:rsidP="00CC7AD0">
                        <w:pPr>
                          <w:pStyle w:val="Ttulo3"/>
                          <w:rPr>
                            <w:lang w:val="pt-BR"/>
                          </w:rPr>
                        </w:pPr>
                        <w:r w:rsidRPr="00E959F2">
                          <w:rPr>
                            <w:noProof/>
                            <w:lang w:val="pt-BR" w:eastAsia="pt-B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9667352" wp14:editId="7A62F7E3">
                                  <wp:extent cx="329184" cy="329184"/>
                                  <wp:effectExtent l="0" t="0" r="13970" b="13970"/>
                                  <wp:docPr id="304" name="Grupo 303" descr="Ícone de telefone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  <a:solidFill>
                                            <a:schemeClr val="accent5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v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0"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40B3116" id="Grupo 303" o:spid="_x0000_s1026" alt="Ícone de telefone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Jd/a&#10;eAgdAAB9pAAADgAAAAAAAAAAAAAAAAAuAgAAZHJzL2Uyb0RvYy54bWxQSwECLQAUAAYACAAAACEA&#10;aEcb0NgAAAADAQAADwAAAAAAAAAAAAAAAABiHwAAZHJzL2Rvd25yZXYueG1sUEsFBgAAAAAEAAQA&#10;8wAAAGcgAAAAAA==&#10;">
                                  <v:oval id="Oval 2" o:spid="_x0000_s1027" style="position:absolute;width:338328;height:338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lYcEA&#10;AADaAAAADwAAAGRycy9kb3ducmV2LnhtbESPzYvCMBTE78L+D+EteNPUHop0jSKCH+DJj93zo3nb&#10;lDYvpYm2+tcbYWGPw8z8hlmsBtuIO3W+cqxgNk1AEBdOV1wquF62kzkIH5A1No5JwYM8rJYfowXm&#10;2vV8ovs5lCJC2OeowITQ5lL6wpBFP3UtcfR+XWcxRNmVUnfYR7htZJokmbRYcVww2NLGUFGfb1YB&#10;1zur3Y9/fPfPfSb3Jjscb6jU+HNYf4EINIT/8F/7oBWk8L4Sb4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+5WHBAAAA2gAAAA8AAAAAAAAAAAAAAAAAmAIAAGRycy9kb3du&#10;cmV2LnhtbFBLBQYAAAAABAAEAPUAAACGAwAAAAA=&#10;" filled="f" strokecolor="#2f5496 [2408]" strokeweight="1pt">
                                    <v:stroke joinstyle="miter"/>
                                  </v:oval>
                                  <v:shape id="Forma Livre 3" o:spid="_x0000_s1028" style="position:absolute;left:57245;top:92170;width:223838;height:153988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hvSr8A&#10;AADaAAAADwAAAGRycy9kb3ducmV2LnhtbERPy4rCMBTdC/5DuII7TUdBtJrKIDrMxoUvhtldmmtb&#10;2tyUJtN2/t4IgsvDeW+2valES40rLCv4mEYgiFOrC84UXC+HyRKE88gaK8uk4J8cbJPhYIOxth2f&#10;qD37TIQQdjEqyL2vYyldmpNBN7U1ceDutjHoA2wyqRvsQrip5CyKFtJgwaEhx5p2OaXl+c+EGbTo&#10;Spp9XZY/q93+9xYdW1eslBqP+s81CE+9f4tf7m+tYA7PK8EPMn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mG9KvwAAANoAAAAPAAAAAAAAAAAAAAAAAJgCAABkcnMvZG93bnJl&#10;di54bWxQSwUGAAAAAAQABAD1AAAAhAM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ed="f" strokecolor="#2f5496 [2408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E959F2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E959F2" w:rsidRDefault="00696B3F" w:rsidP="00696B3F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allanguilhermegr@hotmail.com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8303F3" w:rsidRDefault="008303F3" w:rsidP="00696B3F">
                        <w:pPr>
                          <w:rPr>
                            <w:lang w:val="pt-BR"/>
                          </w:rPr>
                        </w:pPr>
                        <w:r w:rsidRPr="008303F3">
                          <w:rPr>
                            <w:lang w:val="pt-BR"/>
                          </w:rPr>
                          <w:t>(43) 996893036</w:t>
                        </w:r>
                      </w:p>
                      <w:p w:rsidR="00661E4B" w:rsidRPr="00E959F2" w:rsidRDefault="00661E4B" w:rsidP="00696B3F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(15)981114470</w:t>
                        </w:r>
                      </w:p>
                    </w:tc>
                  </w:tr>
                  <w:tr w:rsidR="00184664" w:rsidRPr="00E959F2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E959F2" w:rsidRDefault="00184664" w:rsidP="00CC7AD0">
                        <w:pPr>
                          <w:pStyle w:val="Ttulo3"/>
                          <w:rPr>
                            <w:lang w:val="pt-BR"/>
                          </w:rPr>
                        </w:pPr>
                        <w:r w:rsidRPr="00E959F2">
                          <w:rPr>
                            <w:noProof/>
                            <w:lang w:val="pt-BR" w:eastAsia="pt-B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D998FCE" wp14:editId="272E8ADC">
                                  <wp:extent cx="329184" cy="329184"/>
                                  <wp:effectExtent l="0" t="0" r="13970" b="13970"/>
                                  <wp:docPr id="9" name="Grupo 321" descr="Ícone do LinkedI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  <a:solidFill>
                                            <a:schemeClr val="accent5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orma Livre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0"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E8AC466" id="Grupo 321" o:spid="_x0000_s1026" alt="Ícone do LinkedI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sDEoSzhAAABRSAAAOAAAAAAAAAAAAAAAAAC4CAABkcnMvZTJvRG9jLnhtbFBLAQItABQABgAI&#10;AAAAIQBoRxvQ2AAAAAMBAAAPAAAAAAAAAAAAAAAAACgTAABkcnMvZG93bnJldi54bWxQSwUGAAAA&#10;AAQABADzAAAALRQAAAAA&#10;">
                                  <v:oval id="Oval 10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kEcIA&#10;AADbAAAADwAAAGRycy9kb3ducmV2LnhtbESPQWvCQBCF74X+h2UK3uqmHoKkrkGEquCptnoestNs&#10;SHY2ZFcT++s7h4K3Gd6b975ZlZPv1I2G2AQ28DbPQBFXwTZcG/j++nhdgooJ2WIXmAzcKUK5fn5a&#10;YWHDyJ90O6VaSQjHAg24lPpC61g58hjnoScW7ScMHpOsQ63tgKOE+04vsizXHhuWBoc9bR1V7enq&#10;DXC78zZc4v08/u5zvXf54XhFY2Yv0+YdVKIpPcz/1wcr+EIvv8gA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CQRwgAAANsAAAAPAAAAAAAAAAAAAAAAAJgCAABkcnMvZG93&#10;bnJldi54bWxQSwUGAAAAAAQABAD1AAAAhwMAAAAA&#10;" filled="f" strokecolor="#2f5496 [2408]" strokeweight="1pt">
                                    <v:stroke joinstyle="miter"/>
                                  </v:oval>
                                  <v:shape id="Forma Livre 11" o:spid="_x0000_s1028" style="position:absolute;left:78073;top:86805;width:173038;height:155575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AK2sEA&#10;AADbAAAADwAAAGRycy9kb3ducmV2LnhtbERPS4vCMBC+C/sfwix407SCIl2jyMKKBw++Lr3NNrNN&#10;12ZSmljrvzeC4G0+vucsVr2tRUetrxwrSMcJCOLC6YpLBefTz2gOwgdkjbVjUnAnD6vlx2CBmXY3&#10;PlB3DKWIIewzVGBCaDIpfWHIoh+7hjhyf661GCJsS6lbvMVwW8tJksykxYpjg8GGvg0Vl+PVKpiv&#10;813db6ap3pju97Lv8vt/kys1/OzXXyAC9eEtfrm3Os5P4flLP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gCtrBAAAA2wAAAA8AAAAAAAAAAAAAAAAAmAIAAGRycy9kb3du&#10;cmV2LnhtbFBLBQYAAAAABAAEAPUAAACGAwAAAAA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ed="f" strokecolor="#2f5496 [2408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E959F2" w:rsidRDefault="004670DD" w:rsidP="00CC7AD0">
                        <w:pPr>
                          <w:pStyle w:val="Ttulo3"/>
                          <w:rPr>
                            <w:lang w:val="pt-BR"/>
                          </w:rPr>
                        </w:pPr>
                        <w:r w:rsidRPr="00E959F2">
                          <w:rPr>
                            <w:noProof/>
                            <w:lang w:val="pt-BR" w:eastAsia="pt-B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135CBA6" wp14:editId="07D25196">
                                  <wp:extent cx="329184" cy="329184"/>
                                  <wp:effectExtent l="0" t="0" r="13970" b="13970"/>
                                  <wp:docPr id="1" name="Grupo 4" descr="Ícone do Twit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  <a:solidFill>
                                            <a:schemeClr val="accent5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</wpg:grpSpPr>
                                        <wps:wsp>
                                          <wps:cNvPr id="4" name="Forma Livre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0"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orma Livre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0"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98D8824" id="Grupo 4" o:spid="_x0000_s1026" alt="Ícone do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">
                                  <o:lock v:ext="edit" aspectratio="t"/>
                                  <v:shape id="Forma Livre 4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03G8MA&#10;AADaAAAADwAAAGRycy9kb3ducmV2LnhtbESPQWsCMRSE74L/ITyht5pVaimrUYoiFMFD15Z6fGxe&#10;N4ubl3WT7sZ/3xQKHoeZ+YZZbaJtRE+drx0rmE0zEMSl0zVXCj5O+8cXED4ga2wck4Ibedisx6MV&#10;5toN/E59ESqRIOxzVGBCaHMpfWnIop+6ljh5366zGJLsKqk7HBLcNnKeZc/SYs1pwWBLW0Plpfix&#10;Co4D7q6fu8XX9pwdyF36GIvKKPUwia9LEIFiuIf/229awRP8XUk3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03G8MAAADaAAAADwAAAAAAAAAAAAAAAACYAgAAZHJzL2Rv&#10;d25yZXYueG1sUEsFBgAAAAAEAAQA9QAAAIgD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ed="f" strokecolor="#2f5496 [2408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orma Livre 5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6bVcMA&#10;AADaAAAADwAAAGRycy9kb3ducmV2LnhtbESPQWvCQBSE74X+h+UJvdWN1qYSXUVEwYtiUw8eH9ln&#10;Esy+TXdXjf/eFQo9DjPzDTOdd6YRV3K+tqxg0E9AEBdW11wqOPys38cgfEDW2FgmBXfyMJ+9vkwx&#10;0/bG33TNQykihH2GCqoQ2kxKX1Rk0PdtSxy9k3UGQ5SulNrhLcJNI4dJkkqDNceFCltaVlSc84tR&#10;sB/t9PmY/q5Xw/3ia5un5vDhjFJvvW4xARGoC//hv/ZGK/iE55V4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6bVc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2f5496 [2408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E959F2" w:rsidTr="00124812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E959F2" w:rsidRDefault="000B5440" w:rsidP="00696B3F">
                        <w:pPr>
                          <w:rPr>
                            <w:lang w:val="pt-BR"/>
                          </w:rPr>
                        </w:pPr>
                        <w:hyperlink r:id="rId6" w:history="1">
                          <w:r w:rsidR="00124812" w:rsidRPr="00124812">
                            <w:rPr>
                              <w:rStyle w:val="Hyperlink"/>
                              <w:rFonts w:ascii="Arial" w:hAnsi="Arial" w:cs="Arial"/>
                              <w:bdr w:val="none" w:sz="0" w:space="0" w:color="auto" w:frame="1"/>
                              <w:shd w:val="clear" w:color="auto" w:fill="FFFFFF"/>
                            </w:rPr>
                            <w:t>www.linkedin.com/in/allanggribeiro</w:t>
                          </w:r>
                        </w:hyperlink>
                      </w:p>
                    </w:tc>
                    <w:tc>
                      <w:tcPr>
                        <w:tcW w:w="1847" w:type="dxa"/>
                        <w:shd w:val="clear" w:color="auto" w:fill="FFFFFF" w:themeFill="background1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E959F2" w:rsidRDefault="000B5440" w:rsidP="00696B3F">
                        <w:pPr>
                          <w:rPr>
                            <w:lang w:val="pt-BR"/>
                          </w:rPr>
                        </w:pPr>
                        <w:hyperlink r:id="rId7" w:history="1">
                          <w:r w:rsidR="00E9176B">
                            <w:rPr>
                              <w:rStyle w:val="Hyperlink"/>
                              <w:lang w:val="pt-BR"/>
                            </w:rPr>
                            <w:t>@AllanRi733258</w:t>
                          </w:r>
                          <w:r w:rsidR="00124812" w:rsidRPr="00124812">
                            <w:rPr>
                              <w:rStyle w:val="Hyperlink"/>
                              <w:lang w:val="pt-BR"/>
                            </w:rPr>
                            <w:t>0</w:t>
                          </w:r>
                        </w:hyperlink>
                      </w:p>
                    </w:tc>
                  </w:tr>
                </w:tbl>
                <w:p w:rsidR="00184664" w:rsidRDefault="00291598" w:rsidP="00291598">
                  <w:pPr>
                    <w:jc w:val="both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                          </w:t>
                  </w:r>
                  <w:r>
                    <w:rPr>
                      <w:noProof/>
                      <w:lang w:val="pt-BR" w:eastAsia="pt-BR"/>
                    </w:rPr>
                    <w:drawing>
                      <wp:inline distT="0" distB="0" distL="0" distR="0" wp14:anchorId="277FE1AB" wp14:editId="7001147E">
                        <wp:extent cx="438150" cy="438150"/>
                        <wp:effectExtent l="0" t="0" r="0" b="0"/>
                        <wp:docPr id="16" name="Imagem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git.fw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9326" cy="4393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91598" w:rsidRPr="00E959F2" w:rsidRDefault="00291598" w:rsidP="00291598">
                  <w:pPr>
                    <w:jc w:val="both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         </w:t>
                  </w:r>
                  <w:hyperlink r:id="rId9" w:history="1">
                    <w:r w:rsidRPr="00291598">
                      <w:rPr>
                        <w:rStyle w:val="Hyperlink"/>
                        <w:lang w:val="pt-BR"/>
                      </w:rPr>
                      <w:t>https://github.com/Allanggr</w:t>
                    </w:r>
                  </w:hyperlink>
                </w:p>
              </w:tc>
            </w:tr>
            <w:tr w:rsidR="00184664" w:rsidRPr="00E959F2" w:rsidTr="000018A6">
              <w:tc>
                <w:tcPr>
                  <w:tcW w:w="5000" w:type="pct"/>
                  <w:tcBorders>
                    <w:top w:val="single" w:sz="12" w:space="0" w:color="8EAADB" w:themeColor="accent5" w:themeTint="99"/>
                    <w:bottom w:val="single" w:sz="12" w:space="0" w:color="8EAADB" w:themeColor="accent5" w:themeTint="99"/>
                    <w:right w:val="single" w:sz="12" w:space="0" w:color="8EAADB" w:themeColor="accent5" w:themeTint="99"/>
                  </w:tcBorders>
                </w:tcPr>
                <w:p w:rsidR="00184664" w:rsidRPr="00E959F2" w:rsidRDefault="000B5440" w:rsidP="00CC7AD0">
                  <w:pPr>
                    <w:pStyle w:val="Ttulo2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Experiência voluntária ou de liderança:"/>
                      <w:tag w:val="Experiência voluntária ou de liderança:"/>
                      <w:id w:val="-1093778966"/>
                      <w:placeholder>
                        <w:docPart w:val="F5E9708D54A949EBB8BEEA24D1D1306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959F2">
                        <w:rPr>
                          <w:lang w:val="pt-BR" w:bidi="pt-BR"/>
                        </w:rPr>
                        <w:t>Experiência voluntária ou de liderança</w:t>
                      </w:r>
                    </w:sdtContent>
                  </w:sdt>
                </w:p>
                <w:p w:rsidR="004670DD" w:rsidRPr="00E959F2" w:rsidRDefault="00696B3F" w:rsidP="00696B3F">
                  <w:pPr>
                    <w:pStyle w:val="Ttulo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Participação na Maratona de Programação ICPC no 2º Semestre de 2016 pela Universidade Paulista - UNIP</w:t>
                  </w:r>
                </w:p>
              </w:tc>
            </w:tr>
          </w:tbl>
          <w:p w:rsidR="00184664" w:rsidRPr="00696B3F" w:rsidRDefault="00184664" w:rsidP="00CC7AD0"/>
        </w:tc>
        <w:bookmarkStart w:id="0" w:name="_GoBack"/>
        <w:bookmarkEnd w:id="0"/>
      </w:tr>
    </w:tbl>
    <w:p w:rsidR="00BA68C1" w:rsidRPr="00E959F2" w:rsidRDefault="00BA68C1" w:rsidP="004670DD">
      <w:pPr>
        <w:pStyle w:val="SemEspaamento"/>
        <w:rPr>
          <w:lang w:val="pt-BR"/>
        </w:rPr>
      </w:pPr>
    </w:p>
    <w:sectPr w:rsidR="00BA68C1" w:rsidRPr="00E959F2" w:rsidSect="00BB343A">
      <w:footerReference w:type="default" r:id="rId10"/>
      <w:headerReference w:type="first" r:id="rId11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440" w:rsidRDefault="000B5440" w:rsidP="008B2920">
      <w:pPr>
        <w:spacing w:after="0" w:line="240" w:lineRule="auto"/>
      </w:pPr>
      <w:r>
        <w:separator/>
      </w:r>
    </w:p>
  </w:endnote>
  <w:endnote w:type="continuationSeparator" w:id="0">
    <w:p w:rsidR="000B5440" w:rsidRDefault="000B5440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F92733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440" w:rsidRDefault="000B5440" w:rsidP="008B2920">
      <w:pPr>
        <w:spacing w:after="0" w:line="240" w:lineRule="auto"/>
      </w:pPr>
      <w:r>
        <w:separator/>
      </w:r>
    </w:p>
  </w:footnote>
  <w:footnote w:type="continuationSeparator" w:id="0">
    <w:p w:rsidR="000B5440" w:rsidRDefault="000B5440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Layout de tabela de cabeçalho"/>
    </w:tblPr>
    <w:tblGrid>
      <w:gridCol w:w="10292"/>
    </w:tblGrid>
    <w:tr w:rsidR="00A85B6F" w:rsidTr="00F92733">
      <w:sdt>
        <w:sdtPr>
          <w:alias w:val="Seu Nome:"/>
          <w:tag w:val="Seu Nome:"/>
          <w:id w:val="-1536030456"/>
          <w:placeholder>
            <w:docPart w:val="A5BB0B73327D4F2890630E5A5C6CF3F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top w:val="single" w:sz="12" w:space="0" w:color="4472C4" w:themeColor="accent5"/>
                <w:left w:val="single" w:sz="12" w:space="0" w:color="4472C4" w:themeColor="accent5"/>
                <w:bottom w:val="single" w:sz="12" w:space="0" w:color="4472C4" w:themeColor="accent5"/>
                <w:right w:val="single" w:sz="12" w:space="0" w:color="4472C4" w:themeColor="accent5"/>
              </w:tcBorders>
            </w:tcPr>
            <w:p w:rsidR="00A85B6F" w:rsidRDefault="00F92733" w:rsidP="00F92733">
              <w:pPr>
                <w:pStyle w:val="Ttulo1"/>
              </w:pPr>
              <w:r>
                <w:t>Allan guilherme G. Ribeiro</w:t>
              </w:r>
            </w:p>
          </w:tc>
        </w:sdtContent>
      </w:sdt>
    </w:tr>
    <w:tr w:rsidR="00142F58" w:rsidTr="00F92733">
      <w:trPr>
        <w:trHeight w:hRule="exact" w:val="72"/>
      </w:trPr>
      <w:tc>
        <w:tcPr>
          <w:tcW w:w="9340" w:type="dxa"/>
          <w:tcBorders>
            <w:top w:val="single" w:sz="12" w:space="0" w:color="4472C4" w:themeColor="accent5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733"/>
    <w:rsid w:val="000018A6"/>
    <w:rsid w:val="000243D1"/>
    <w:rsid w:val="00057F04"/>
    <w:rsid w:val="00086885"/>
    <w:rsid w:val="000A378C"/>
    <w:rsid w:val="000B5440"/>
    <w:rsid w:val="0010042F"/>
    <w:rsid w:val="00124812"/>
    <w:rsid w:val="00135C2C"/>
    <w:rsid w:val="00142F58"/>
    <w:rsid w:val="00153ED4"/>
    <w:rsid w:val="001646AE"/>
    <w:rsid w:val="00180961"/>
    <w:rsid w:val="00184664"/>
    <w:rsid w:val="00190A84"/>
    <w:rsid w:val="001C7765"/>
    <w:rsid w:val="001F60D3"/>
    <w:rsid w:val="0020741F"/>
    <w:rsid w:val="0027115C"/>
    <w:rsid w:val="00272139"/>
    <w:rsid w:val="00291598"/>
    <w:rsid w:val="00293B83"/>
    <w:rsid w:val="002C1560"/>
    <w:rsid w:val="002D4C68"/>
    <w:rsid w:val="002E5D07"/>
    <w:rsid w:val="00362641"/>
    <w:rsid w:val="00390414"/>
    <w:rsid w:val="003E1711"/>
    <w:rsid w:val="0045425A"/>
    <w:rsid w:val="00463A38"/>
    <w:rsid w:val="004670DD"/>
    <w:rsid w:val="0048346B"/>
    <w:rsid w:val="004D37CC"/>
    <w:rsid w:val="004E2034"/>
    <w:rsid w:val="004E4CA5"/>
    <w:rsid w:val="00502D70"/>
    <w:rsid w:val="00510920"/>
    <w:rsid w:val="00517626"/>
    <w:rsid w:val="005B0E81"/>
    <w:rsid w:val="00630D36"/>
    <w:rsid w:val="00661E4B"/>
    <w:rsid w:val="0067019C"/>
    <w:rsid w:val="00696B3F"/>
    <w:rsid w:val="006A3CE7"/>
    <w:rsid w:val="006E5FD2"/>
    <w:rsid w:val="006F1734"/>
    <w:rsid w:val="0075003D"/>
    <w:rsid w:val="00781D13"/>
    <w:rsid w:val="00783C41"/>
    <w:rsid w:val="00787503"/>
    <w:rsid w:val="00792967"/>
    <w:rsid w:val="007B1FF2"/>
    <w:rsid w:val="007E7032"/>
    <w:rsid w:val="008303F3"/>
    <w:rsid w:val="00833359"/>
    <w:rsid w:val="00853CE2"/>
    <w:rsid w:val="00860491"/>
    <w:rsid w:val="008612E7"/>
    <w:rsid w:val="00887A77"/>
    <w:rsid w:val="008B2920"/>
    <w:rsid w:val="008B2DF7"/>
    <w:rsid w:val="00905520"/>
    <w:rsid w:val="009244EC"/>
    <w:rsid w:val="00957D96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05D76"/>
    <w:rsid w:val="00B15938"/>
    <w:rsid w:val="00B67DB0"/>
    <w:rsid w:val="00BA68C1"/>
    <w:rsid w:val="00BB343A"/>
    <w:rsid w:val="00BD34A5"/>
    <w:rsid w:val="00BD5EFB"/>
    <w:rsid w:val="00BE2D6E"/>
    <w:rsid w:val="00BF2D44"/>
    <w:rsid w:val="00C347D5"/>
    <w:rsid w:val="00C35EFB"/>
    <w:rsid w:val="00C73037"/>
    <w:rsid w:val="00C840D0"/>
    <w:rsid w:val="00D2689C"/>
    <w:rsid w:val="00D97FFA"/>
    <w:rsid w:val="00DF6A6F"/>
    <w:rsid w:val="00E20402"/>
    <w:rsid w:val="00E27B07"/>
    <w:rsid w:val="00E876AB"/>
    <w:rsid w:val="00E9176B"/>
    <w:rsid w:val="00E928A3"/>
    <w:rsid w:val="00E959F2"/>
    <w:rsid w:val="00F17885"/>
    <w:rsid w:val="00F33D9B"/>
    <w:rsid w:val="00F67FBA"/>
    <w:rsid w:val="00F879CE"/>
    <w:rsid w:val="00F92733"/>
    <w:rsid w:val="00FA0869"/>
    <w:rsid w:val="00FB4333"/>
    <w:rsid w:val="00FE1639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511C01-33D8-45E8-80FA-55825077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26"/>
  </w:style>
  <w:style w:type="paragraph" w:styleId="Ttulo1">
    <w:name w:val="heading 1"/>
    <w:basedOn w:val="Normal"/>
    <w:link w:val="Ttulo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85B6F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5B6F"/>
  </w:style>
  <w:style w:type="paragraph" w:styleId="Rodap">
    <w:name w:val="footer"/>
    <w:basedOn w:val="Normal"/>
    <w:link w:val="RodapChar"/>
    <w:uiPriority w:val="99"/>
    <w:unhideWhenUsed/>
    <w:rsid w:val="00510920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0920"/>
  </w:style>
  <w:style w:type="character" w:customStyle="1" w:styleId="Ttulo4Char">
    <w:name w:val="Título 4 Char"/>
    <w:basedOn w:val="Fontepargpadro"/>
    <w:link w:val="Ttulo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TextodoEspaoReservado">
    <w:name w:val="Placeholder Text"/>
    <w:basedOn w:val="Fontepargpadro"/>
    <w:uiPriority w:val="99"/>
    <w:semiHidden/>
    <w:rsid w:val="004E4CA5"/>
    <w:rPr>
      <w:color w:val="808080"/>
    </w:rPr>
  </w:style>
  <w:style w:type="paragraph" w:styleId="SemEspaamento">
    <w:name w:val="No Spacing"/>
    <w:uiPriority w:val="11"/>
    <w:qFormat/>
    <w:rsid w:val="00F879C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28A3"/>
    <w:rPr>
      <w:rFonts w:ascii="Segoe UI" w:hAnsi="Segoe UI" w:cs="Segoe UI"/>
    </w:rPr>
  </w:style>
  <w:style w:type="character" w:styleId="Refdecomentrio">
    <w:name w:val="annotation reference"/>
    <w:basedOn w:val="Fontepargpadro"/>
    <w:uiPriority w:val="99"/>
    <w:semiHidden/>
    <w:unhideWhenUsed/>
    <w:rsid w:val="0039041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0414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041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04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0414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character" w:customStyle="1" w:styleId="username">
    <w:name w:val="username"/>
    <w:basedOn w:val="Fontepargpadro"/>
    <w:rsid w:val="00696B3F"/>
  </w:style>
  <w:style w:type="character" w:customStyle="1" w:styleId="domain">
    <w:name w:val="domain"/>
    <w:basedOn w:val="Fontepargpadro"/>
    <w:rsid w:val="00124812"/>
  </w:style>
  <w:style w:type="character" w:customStyle="1" w:styleId="vanity-name">
    <w:name w:val="vanity-name"/>
    <w:basedOn w:val="Fontepargpadro"/>
    <w:rsid w:val="00124812"/>
  </w:style>
  <w:style w:type="character" w:styleId="Hyperlink">
    <w:name w:val="Hyperlink"/>
    <w:basedOn w:val="Fontepargpadro"/>
    <w:uiPriority w:val="99"/>
    <w:unhideWhenUsed/>
    <w:rsid w:val="001248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s://twitter.com/AllanRi7332583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www.linkedin.com/in/allanggribeiro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Allanggr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ente\AppData\Roaming\Microsoft\Modelos\Curr&#237;culo%20simples%20e%20direto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613FBC9F0043DA91DF57E3308B03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42D7AB-C906-4636-BD6A-355F5140F209}"/>
      </w:docPartPr>
      <w:docPartBody>
        <w:p w:rsidR="00847C76" w:rsidRDefault="00343B5B">
          <w:pPr>
            <w:pStyle w:val="9A613FBC9F0043DA91DF57E3308B03ED"/>
          </w:pPr>
          <w:r w:rsidRPr="00A85B6F">
            <w:rPr>
              <w:lang w:bidi="pt-BR"/>
            </w:rPr>
            <w:t>Habilidades</w:t>
          </w:r>
        </w:p>
      </w:docPartBody>
    </w:docPart>
    <w:docPart>
      <w:docPartPr>
        <w:name w:val="C484F40401AF4D3D9D5E783C618AA2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98A9CF-DEAE-4EB1-81D2-1D75B0311FCF}"/>
      </w:docPartPr>
      <w:docPartBody>
        <w:p w:rsidR="00847C76" w:rsidRDefault="00343B5B">
          <w:pPr>
            <w:pStyle w:val="C484F40401AF4D3D9D5E783C618AA239"/>
          </w:pPr>
          <w:r w:rsidRPr="00A85B6F">
            <w:rPr>
              <w:lang w:bidi="pt-BR"/>
            </w:rPr>
            <w:t>Experiência</w:t>
          </w:r>
        </w:p>
      </w:docPartBody>
    </w:docPart>
    <w:docPart>
      <w:docPartPr>
        <w:name w:val="04A6AFD242A34DAAA86B70D62BB37D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47C10D-5B40-4121-9580-90BCB3DCE4B2}"/>
      </w:docPartPr>
      <w:docPartBody>
        <w:p w:rsidR="00847C76" w:rsidRDefault="00343B5B">
          <w:pPr>
            <w:pStyle w:val="04A6AFD242A34DAAA86B70D62BB37DBE"/>
          </w:pPr>
          <w:r w:rsidRPr="00A85B6F">
            <w:rPr>
              <w:lang w:bidi="pt-BR"/>
            </w:rPr>
            <w:t>Educação</w:t>
          </w:r>
        </w:p>
      </w:docPartBody>
    </w:docPart>
    <w:docPart>
      <w:docPartPr>
        <w:name w:val="4935472828E74E7F9D44BBE3250BBB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24FB22-BF33-4938-99BD-5BBE9ABB0DFF}"/>
      </w:docPartPr>
      <w:docPartBody>
        <w:p w:rsidR="00847C76" w:rsidRDefault="00343B5B">
          <w:pPr>
            <w:pStyle w:val="4935472828E74E7F9D44BBE3250BBBB4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F5E9708D54A949EBB8BEEA24D1D130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3AD1C8-46F6-4E88-AAC1-DD3CE1C2D147}"/>
      </w:docPartPr>
      <w:docPartBody>
        <w:p w:rsidR="00847C76" w:rsidRDefault="00343B5B">
          <w:pPr>
            <w:pStyle w:val="F5E9708D54A949EBB8BEEA24D1D13063"/>
          </w:pPr>
          <w:r w:rsidRPr="00A85B6F">
            <w:rPr>
              <w:lang w:bidi="pt-BR"/>
            </w:rPr>
            <w:t>Experiência voluntária ou de liderança</w:t>
          </w:r>
        </w:p>
      </w:docPartBody>
    </w:docPart>
    <w:docPart>
      <w:docPartPr>
        <w:name w:val="A5BB0B73327D4F2890630E5A5C6CF3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53F53D-2F4F-455E-8079-C0E90F48AAC8}"/>
      </w:docPartPr>
      <w:docPartBody>
        <w:p w:rsidR="00847C76" w:rsidRDefault="00582A22" w:rsidP="00582A22">
          <w:pPr>
            <w:pStyle w:val="A5BB0B73327D4F2890630E5A5C6CF3F0"/>
          </w:pPr>
          <w:r w:rsidRPr="00A85B6F">
            <w:rPr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22"/>
    <w:rsid w:val="002B49D8"/>
    <w:rsid w:val="00343B5B"/>
    <w:rsid w:val="003905F0"/>
    <w:rsid w:val="004B47DB"/>
    <w:rsid w:val="00582A22"/>
    <w:rsid w:val="00847C76"/>
    <w:rsid w:val="00B2550D"/>
    <w:rsid w:val="00BD0EAF"/>
    <w:rsid w:val="00D858DA"/>
    <w:rsid w:val="00D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A613FBC9F0043DA91DF57E3308B03ED">
    <w:name w:val="9A613FBC9F0043DA91DF57E3308B03ED"/>
  </w:style>
  <w:style w:type="paragraph" w:customStyle="1" w:styleId="11D6E61ADF004ADE9743B3F318268CB2">
    <w:name w:val="11D6E61ADF004ADE9743B3F318268CB2"/>
  </w:style>
  <w:style w:type="paragraph" w:customStyle="1" w:styleId="C484F40401AF4D3D9D5E783C618AA239">
    <w:name w:val="C484F40401AF4D3D9D5E783C618AA239"/>
  </w:style>
  <w:style w:type="paragraph" w:customStyle="1" w:styleId="F525829A406347FE91519AF5424EFBD1">
    <w:name w:val="F525829A406347FE91519AF5424EFBD1"/>
  </w:style>
  <w:style w:type="paragraph" w:customStyle="1" w:styleId="67A1532009D243F0BC426C731F8F24E7">
    <w:name w:val="67A1532009D243F0BC426C731F8F24E7"/>
  </w:style>
  <w:style w:type="paragraph" w:customStyle="1" w:styleId="566D31183F1B49ADAE7626B822E58CA0">
    <w:name w:val="566D31183F1B49ADAE7626B822E58CA0"/>
  </w:style>
  <w:style w:type="paragraph" w:customStyle="1" w:styleId="0871970F444F40DCA27383D29B801E57">
    <w:name w:val="0871970F444F40DCA27383D29B801E57"/>
  </w:style>
  <w:style w:type="paragraph" w:customStyle="1" w:styleId="C7FBB7C404734780BAE742AB020793C5">
    <w:name w:val="C7FBB7C404734780BAE742AB020793C5"/>
  </w:style>
  <w:style w:type="paragraph" w:customStyle="1" w:styleId="3178D01EEA4F4499892B720A0A6F32B1">
    <w:name w:val="3178D01EEA4F4499892B720A0A6F32B1"/>
  </w:style>
  <w:style w:type="paragraph" w:customStyle="1" w:styleId="8D65E195909F4CB282D7C2CDB1CC05D6">
    <w:name w:val="8D65E195909F4CB282D7C2CDB1CC05D6"/>
  </w:style>
  <w:style w:type="paragraph" w:customStyle="1" w:styleId="48CEDC5B9B054E1F833258BD7F39BBFC">
    <w:name w:val="48CEDC5B9B054E1F833258BD7F39BBFC"/>
  </w:style>
  <w:style w:type="paragraph" w:customStyle="1" w:styleId="04A6AFD242A34DAAA86B70D62BB37DBE">
    <w:name w:val="04A6AFD242A34DAAA86B70D62BB37DBE"/>
  </w:style>
  <w:style w:type="paragraph" w:customStyle="1" w:styleId="A15FB6F838A04E498760EDD2D8DB4C97">
    <w:name w:val="A15FB6F838A04E498760EDD2D8DB4C97"/>
  </w:style>
  <w:style w:type="paragraph" w:customStyle="1" w:styleId="1004F77A2DFD4986863292BDCCD99FFF">
    <w:name w:val="1004F77A2DFD4986863292BDCCD99FFF"/>
  </w:style>
  <w:style w:type="paragraph" w:customStyle="1" w:styleId="B082CAE3D1314D08884EF38B6AE75997">
    <w:name w:val="B082CAE3D1314D08884EF38B6AE75997"/>
  </w:style>
  <w:style w:type="paragraph" w:customStyle="1" w:styleId="A23D058D0F774693ACCE93BBA7E04D3F">
    <w:name w:val="A23D058D0F774693ACCE93BBA7E04D3F"/>
  </w:style>
  <w:style w:type="paragraph" w:customStyle="1" w:styleId="385E4ADCDFAF484B9A99AC5494CD33DF">
    <w:name w:val="385E4ADCDFAF484B9A99AC5494CD33DF"/>
  </w:style>
  <w:style w:type="paragraph" w:customStyle="1" w:styleId="3E025AECF4AE47878A052274AD35FA21">
    <w:name w:val="3E025AECF4AE47878A052274AD35FA21"/>
  </w:style>
  <w:style w:type="paragraph" w:customStyle="1" w:styleId="4A4EA0B7EECA443CA0CF26CA366B42D7">
    <w:name w:val="4A4EA0B7EECA443CA0CF26CA366B42D7"/>
  </w:style>
  <w:style w:type="paragraph" w:customStyle="1" w:styleId="68824F29921E40F0994698277D4D724B">
    <w:name w:val="68824F29921E40F0994698277D4D724B"/>
  </w:style>
  <w:style w:type="paragraph" w:customStyle="1" w:styleId="4935472828E74E7F9D44BBE3250BBBB4">
    <w:name w:val="4935472828E74E7F9D44BBE3250BBBB4"/>
  </w:style>
  <w:style w:type="paragraph" w:customStyle="1" w:styleId="E005CFFD7AA2463EAE5EEC72B6B7BC6E">
    <w:name w:val="E005CFFD7AA2463EAE5EEC72B6B7BC6E"/>
  </w:style>
  <w:style w:type="paragraph" w:customStyle="1" w:styleId="D9EE70A903FE40329D63954DEC49F6DE">
    <w:name w:val="D9EE70A903FE40329D63954DEC49F6DE"/>
  </w:style>
  <w:style w:type="paragraph" w:customStyle="1" w:styleId="281A5C8758604FB48AF9E583340A74A8">
    <w:name w:val="281A5C8758604FB48AF9E583340A74A8"/>
  </w:style>
  <w:style w:type="paragraph" w:customStyle="1" w:styleId="C8531E3A237A42D2950900F9FAB1F3AE">
    <w:name w:val="C8531E3A237A42D2950900F9FAB1F3AE"/>
  </w:style>
  <w:style w:type="paragraph" w:customStyle="1" w:styleId="42FA6B36DE5D419580B49AE13BE269BD">
    <w:name w:val="42FA6B36DE5D419580B49AE13BE269BD"/>
  </w:style>
  <w:style w:type="paragraph" w:customStyle="1" w:styleId="76CDFFC41423487E966B0620F1F05592">
    <w:name w:val="76CDFFC41423487E966B0620F1F05592"/>
  </w:style>
  <w:style w:type="paragraph" w:customStyle="1" w:styleId="F5E9708D54A949EBB8BEEA24D1D13063">
    <w:name w:val="F5E9708D54A949EBB8BEEA24D1D13063"/>
  </w:style>
  <w:style w:type="paragraph" w:customStyle="1" w:styleId="99904C29EF20436082E067B87992AC10">
    <w:name w:val="99904C29EF20436082E067B87992AC10"/>
  </w:style>
  <w:style w:type="paragraph" w:customStyle="1" w:styleId="A5BB0B73327D4F2890630E5A5C6CF3F0">
    <w:name w:val="A5BB0B73327D4F2890630E5A5C6CF3F0"/>
    <w:rsid w:val="00582A22"/>
  </w:style>
  <w:style w:type="paragraph" w:customStyle="1" w:styleId="6FB289BC21C7411FB6829E87A0636A0A">
    <w:name w:val="6FB289BC21C7411FB6829E87A0636A0A"/>
    <w:rsid w:val="00582A22"/>
  </w:style>
  <w:style w:type="paragraph" w:customStyle="1" w:styleId="1C785CC9F7764E319C71D7ADA8078DEC">
    <w:name w:val="1C785CC9F7764E319C71D7ADA8078DEC"/>
    <w:rsid w:val="00582A22"/>
  </w:style>
  <w:style w:type="paragraph" w:customStyle="1" w:styleId="AA0FEB93FB684764A88FA00EA80FA83B">
    <w:name w:val="AA0FEB93FB684764A88FA00EA80FA83B"/>
    <w:rsid w:val="00582A22"/>
  </w:style>
  <w:style w:type="paragraph" w:customStyle="1" w:styleId="702B92C5FFBA49C58E798D84600F3438">
    <w:name w:val="702B92C5FFBA49C58E798D84600F3438"/>
    <w:rsid w:val="00582A22"/>
  </w:style>
  <w:style w:type="paragraph" w:customStyle="1" w:styleId="87B0801BE89C42A2B180A1533AAEEDCA">
    <w:name w:val="87B0801BE89C42A2B180A1533AAEEDCA"/>
    <w:rsid w:val="00582A22"/>
  </w:style>
  <w:style w:type="paragraph" w:customStyle="1" w:styleId="57238918C1F840E68E77429C821EE510">
    <w:name w:val="57238918C1F840E68E77429C821EE510"/>
    <w:rsid w:val="00582A22"/>
  </w:style>
  <w:style w:type="paragraph" w:customStyle="1" w:styleId="54ED8B0C8C514A49847E0CDFCAFFEB1E">
    <w:name w:val="54ED8B0C8C514A49847E0CDFCAFFEB1E"/>
    <w:rsid w:val="00582A22"/>
  </w:style>
  <w:style w:type="paragraph" w:customStyle="1" w:styleId="E33E365295CB45EE8EDE9363ED33CA38">
    <w:name w:val="E33E365295CB45EE8EDE9363ED33CA38"/>
    <w:rsid w:val="00582A22"/>
  </w:style>
  <w:style w:type="paragraph" w:customStyle="1" w:styleId="6BDCE64008A6450F95B48999A4921962">
    <w:name w:val="6BDCE64008A6450F95B48999A4921962"/>
    <w:rsid w:val="00582A22"/>
  </w:style>
  <w:style w:type="paragraph" w:customStyle="1" w:styleId="999AFD04D2484AA69F58EA7122A47FAB">
    <w:name w:val="999AFD04D2484AA69F58EA7122A47FAB"/>
    <w:rsid w:val="00582A22"/>
  </w:style>
  <w:style w:type="paragraph" w:customStyle="1" w:styleId="887FC3AF2EB6441AB14FAD8D55B9912B">
    <w:name w:val="887FC3AF2EB6441AB14FAD8D55B9912B"/>
    <w:rsid w:val="00582A22"/>
  </w:style>
  <w:style w:type="paragraph" w:customStyle="1" w:styleId="D194FBFAF04E4073B953E96856E69098">
    <w:name w:val="D194FBFAF04E4073B953E96856E69098"/>
    <w:rsid w:val="00582A22"/>
  </w:style>
  <w:style w:type="paragraph" w:customStyle="1" w:styleId="0584653173A1400F87AD3CC7184EECF1">
    <w:name w:val="0584653173A1400F87AD3CC7184EECF1"/>
    <w:rsid w:val="00582A22"/>
  </w:style>
  <w:style w:type="paragraph" w:customStyle="1" w:styleId="74BBA1D2BA384E9CB38344399FE95B1B">
    <w:name w:val="74BBA1D2BA384E9CB38344399FE95B1B"/>
    <w:rsid w:val="00582A22"/>
  </w:style>
  <w:style w:type="paragraph" w:customStyle="1" w:styleId="C8691356D2BC4A7F8EAD75D0C37CF935">
    <w:name w:val="C8691356D2BC4A7F8EAD75D0C37CF935"/>
    <w:rsid w:val="00582A22"/>
  </w:style>
  <w:style w:type="paragraph" w:customStyle="1" w:styleId="10ACC2CC6ACD40AFA2504717ABDE0D37">
    <w:name w:val="10ACC2CC6ACD40AFA2504717ABDE0D37"/>
    <w:rsid w:val="00582A22"/>
  </w:style>
  <w:style w:type="paragraph" w:customStyle="1" w:styleId="7CBAD4054AE74B24A1853B8A94885998">
    <w:name w:val="7CBAD4054AE74B24A1853B8A94885998"/>
    <w:rsid w:val="00582A22"/>
  </w:style>
  <w:style w:type="paragraph" w:customStyle="1" w:styleId="F7E6CEE3CC0E4868ABA771FAAB736DD3">
    <w:name w:val="F7E6CEE3CC0E4868ABA771FAAB736DD3"/>
    <w:rsid w:val="00582A22"/>
  </w:style>
  <w:style w:type="paragraph" w:customStyle="1" w:styleId="CA683EDB0AFB4025A57559BA68F42C79">
    <w:name w:val="CA683EDB0AFB4025A57559BA68F42C79"/>
    <w:rsid w:val="00582A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simples e direto, elaborado pela MOO</Template>
  <TotalTime>112</TotalTime>
  <Pages>1</Pages>
  <Words>217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guilherme G. Ribeiro</dc:creator>
  <cp:keywords/>
  <dc:description/>
  <cp:lastModifiedBy>Cliente</cp:lastModifiedBy>
  <cp:revision>14</cp:revision>
  <cp:lastPrinted>2019-08-15T02:52:00Z</cp:lastPrinted>
  <dcterms:created xsi:type="dcterms:W3CDTF">2018-12-16T17:51:00Z</dcterms:created>
  <dcterms:modified xsi:type="dcterms:W3CDTF">2019-08-15T02:55:00Z</dcterms:modified>
</cp:coreProperties>
</file>